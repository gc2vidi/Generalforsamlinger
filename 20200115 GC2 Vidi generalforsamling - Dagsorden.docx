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AA74" w14:textId="3BB19660" w:rsidR="0074082B" w:rsidRPr="0074082B" w:rsidRDefault="00086C87" w:rsidP="0074082B">
      <w:pPr>
        <w:jc w:val="right"/>
      </w:pPr>
      <w:bookmarkStart w:id="0" w:name="_Hlk33864549"/>
      <w:r>
        <w:t>15</w:t>
      </w:r>
      <w:r w:rsidR="0074082B" w:rsidRPr="0074082B">
        <w:t xml:space="preserve">. </w:t>
      </w:r>
      <w:r>
        <w:t xml:space="preserve">januar </w:t>
      </w:r>
      <w:r w:rsidR="0074082B" w:rsidRPr="0074082B">
        <w:t>20</w:t>
      </w:r>
      <w:r>
        <w:t>20</w:t>
      </w:r>
    </w:p>
    <w:p w14:paraId="0C5C0AE3" w14:textId="1F8D74F7" w:rsidR="0074082B" w:rsidRPr="00255359" w:rsidRDefault="00C30401" w:rsidP="0074082B">
      <w:pPr>
        <w:spacing w:after="0"/>
        <w:rPr>
          <w:b/>
          <w:bCs/>
          <w:sz w:val="52"/>
          <w:szCs w:val="48"/>
        </w:rPr>
      </w:pPr>
      <w:r w:rsidRPr="00255359">
        <w:rPr>
          <w:b/>
          <w:bCs/>
          <w:sz w:val="52"/>
          <w:szCs w:val="48"/>
        </w:rPr>
        <w:t>GC2/</w:t>
      </w:r>
      <w:proofErr w:type="spellStart"/>
      <w:r w:rsidRPr="00255359">
        <w:rPr>
          <w:b/>
          <w:bCs/>
          <w:sz w:val="52"/>
          <w:szCs w:val="48"/>
        </w:rPr>
        <w:t>Vidi</w:t>
      </w:r>
      <w:proofErr w:type="spellEnd"/>
      <w:r w:rsidR="002E4276" w:rsidRPr="00255359">
        <w:rPr>
          <w:b/>
          <w:bCs/>
          <w:sz w:val="52"/>
          <w:szCs w:val="48"/>
        </w:rPr>
        <w:t xml:space="preserve"> </w:t>
      </w:r>
      <w:r w:rsidR="00086C87">
        <w:rPr>
          <w:b/>
          <w:bCs/>
          <w:sz w:val="52"/>
          <w:szCs w:val="48"/>
        </w:rPr>
        <w:t>stiftende generalforsamling</w:t>
      </w:r>
    </w:p>
    <w:p w14:paraId="7FFC612C" w14:textId="7A702027" w:rsidR="00810A57" w:rsidRDefault="001F6E06" w:rsidP="00810A57">
      <w:r>
        <w:t xml:space="preserve">Mødet blev afholdt den </w:t>
      </w:r>
      <w:r w:rsidR="00086C87">
        <w:t>30</w:t>
      </w:r>
      <w:r>
        <w:t xml:space="preserve">. </w:t>
      </w:r>
      <w:r w:rsidR="00086C87">
        <w:t xml:space="preserve">januar </w:t>
      </w:r>
      <w:r>
        <w:t>20</w:t>
      </w:r>
      <w:r w:rsidR="00086C87">
        <w:t>20</w:t>
      </w:r>
      <w:r>
        <w:t>. kl. 1</w:t>
      </w:r>
      <w:r w:rsidR="00086C87">
        <w:t>3</w:t>
      </w:r>
      <w:r>
        <w:t>-15.</w:t>
      </w:r>
    </w:p>
    <w:p w14:paraId="168CD50B" w14:textId="3A8E7E84" w:rsidR="00614833" w:rsidRDefault="003F7658" w:rsidP="00532019">
      <w:pPr>
        <w:pStyle w:val="Overskrift1"/>
      </w:pPr>
      <w:r>
        <w:t>Dagsorden</w:t>
      </w:r>
    </w:p>
    <w:p w14:paraId="667253BE" w14:textId="77777777" w:rsidR="00086C87" w:rsidRPr="00086C87" w:rsidRDefault="00086C87" w:rsidP="00086C87">
      <w:pPr>
        <w:pStyle w:val="Listeafsnit"/>
        <w:numPr>
          <w:ilvl w:val="0"/>
          <w:numId w:val="27"/>
        </w:numPr>
      </w:pPr>
      <w:r w:rsidRPr="00086C87">
        <w:t>Valg af dirigent</w:t>
      </w:r>
    </w:p>
    <w:p w14:paraId="4B039F67" w14:textId="77777777" w:rsidR="00086C87" w:rsidRPr="00086C87" w:rsidRDefault="00086C87" w:rsidP="00086C87">
      <w:pPr>
        <w:pStyle w:val="Listeafsnit"/>
        <w:numPr>
          <w:ilvl w:val="0"/>
          <w:numId w:val="27"/>
        </w:numPr>
      </w:pPr>
      <w:r w:rsidRPr="00086C87">
        <w:t>Valg af referent</w:t>
      </w:r>
    </w:p>
    <w:p w14:paraId="6507042A" w14:textId="77777777" w:rsidR="00086C87" w:rsidRPr="00086C87" w:rsidRDefault="00086C87" w:rsidP="00086C87">
      <w:pPr>
        <w:pStyle w:val="Listeafsnit"/>
        <w:numPr>
          <w:ilvl w:val="0"/>
          <w:numId w:val="27"/>
        </w:numPr>
      </w:pPr>
      <w:r w:rsidRPr="00086C87">
        <w:t>Baggrund for initiativet om stiftelse af en forening</w:t>
      </w:r>
    </w:p>
    <w:p w14:paraId="59379F9D" w14:textId="77777777" w:rsidR="00086C87" w:rsidRPr="00086C87" w:rsidRDefault="00086C87" w:rsidP="00086C87">
      <w:pPr>
        <w:pStyle w:val="Listeafsnit"/>
        <w:numPr>
          <w:ilvl w:val="0"/>
          <w:numId w:val="27"/>
        </w:numPr>
      </w:pPr>
      <w:r w:rsidRPr="00086C87">
        <w:t>Godkendelse af vedtægter</w:t>
      </w:r>
    </w:p>
    <w:p w14:paraId="45F33A81" w14:textId="77777777" w:rsidR="00086C87" w:rsidRPr="00086C87" w:rsidRDefault="00086C87" w:rsidP="00086C87">
      <w:pPr>
        <w:pStyle w:val="Listeafsnit"/>
        <w:numPr>
          <w:ilvl w:val="0"/>
          <w:numId w:val="27"/>
        </w:numPr>
      </w:pPr>
      <w:r w:rsidRPr="00086C87">
        <w:t>Fastsættelse af kontingent for medlemmer</w:t>
      </w:r>
    </w:p>
    <w:p w14:paraId="1F1832FE" w14:textId="77777777" w:rsidR="00086C87" w:rsidRPr="00086C87" w:rsidRDefault="00086C87" w:rsidP="00086C87">
      <w:pPr>
        <w:pStyle w:val="Listeafsnit"/>
        <w:numPr>
          <w:ilvl w:val="0"/>
          <w:numId w:val="27"/>
        </w:numPr>
      </w:pPr>
      <w:r w:rsidRPr="00086C87">
        <w:t>Valg af bestyrelse</w:t>
      </w:r>
    </w:p>
    <w:p w14:paraId="7E6902BA" w14:textId="77777777" w:rsidR="00086C87" w:rsidRPr="00086C87" w:rsidRDefault="00086C87" w:rsidP="00086C87">
      <w:pPr>
        <w:pStyle w:val="Listeafsnit"/>
        <w:numPr>
          <w:ilvl w:val="0"/>
          <w:numId w:val="27"/>
        </w:numPr>
      </w:pPr>
      <w:r w:rsidRPr="00086C87">
        <w:t>Valg af revisor</w:t>
      </w:r>
    </w:p>
    <w:p w14:paraId="1D9A8C37" w14:textId="77777777" w:rsidR="00086C87" w:rsidRPr="00086C87" w:rsidRDefault="00086C87" w:rsidP="00D82E75">
      <w:pPr>
        <w:pStyle w:val="Listeafsnit"/>
        <w:keepNext/>
        <w:keepLines/>
        <w:numPr>
          <w:ilvl w:val="0"/>
          <w:numId w:val="27"/>
        </w:numPr>
        <w:spacing w:after="0" w:line="240" w:lineRule="auto"/>
        <w:outlineLvl w:val="0"/>
      </w:pPr>
      <w:r w:rsidRPr="00086C87">
        <w:t>Eventuelt</w:t>
      </w:r>
      <w:bookmarkStart w:id="1" w:name="_GoBack"/>
      <w:bookmarkEnd w:id="0"/>
      <w:bookmarkEnd w:id="1"/>
    </w:p>
    <w:sectPr w:rsidR="00086C87" w:rsidRPr="00086C87" w:rsidSect="00940B32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B84BA" w14:textId="77777777" w:rsidR="000B0F64" w:rsidRDefault="000B0F64" w:rsidP="00940B32">
      <w:pPr>
        <w:spacing w:after="0" w:line="240" w:lineRule="auto"/>
      </w:pPr>
      <w:r>
        <w:separator/>
      </w:r>
    </w:p>
  </w:endnote>
  <w:endnote w:type="continuationSeparator" w:id="0">
    <w:p w14:paraId="4B0DDBF4" w14:textId="77777777" w:rsidR="000B0F64" w:rsidRDefault="000B0F64" w:rsidP="0094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634612"/>
      <w:docPartObj>
        <w:docPartGallery w:val="Page Numbers (Bottom of Page)"/>
        <w:docPartUnique/>
      </w:docPartObj>
    </w:sdtPr>
    <w:sdtEndPr/>
    <w:sdtContent>
      <w:p w14:paraId="10B8D8AC" w14:textId="70D1E3FB" w:rsidR="00F7546D" w:rsidRDefault="00F7546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76">
          <w:rPr>
            <w:noProof/>
          </w:rPr>
          <w:t>2</w:t>
        </w:r>
        <w:r>
          <w:fldChar w:fldCharType="end"/>
        </w:r>
      </w:p>
    </w:sdtContent>
  </w:sdt>
  <w:p w14:paraId="2330ED3B" w14:textId="77777777" w:rsidR="00F7546D" w:rsidRDefault="00F7546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265516"/>
      <w:docPartObj>
        <w:docPartGallery w:val="Page Numbers (Bottom of Page)"/>
        <w:docPartUnique/>
      </w:docPartObj>
    </w:sdtPr>
    <w:sdtEndPr/>
    <w:sdtContent>
      <w:p w14:paraId="21D9443B" w14:textId="30D2C708" w:rsidR="00532019" w:rsidRDefault="0053201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779">
          <w:rPr>
            <w:noProof/>
          </w:rPr>
          <w:t>1</w:t>
        </w:r>
        <w:r>
          <w:fldChar w:fldCharType="end"/>
        </w:r>
      </w:p>
    </w:sdtContent>
  </w:sdt>
  <w:p w14:paraId="3197E374" w14:textId="77777777" w:rsidR="00532019" w:rsidRDefault="0053201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33F09" w14:textId="77777777" w:rsidR="000B0F64" w:rsidRDefault="000B0F64" w:rsidP="00940B32">
      <w:pPr>
        <w:spacing w:after="0" w:line="240" w:lineRule="auto"/>
      </w:pPr>
      <w:r>
        <w:separator/>
      </w:r>
    </w:p>
  </w:footnote>
  <w:footnote w:type="continuationSeparator" w:id="0">
    <w:p w14:paraId="13CD2F6D" w14:textId="77777777" w:rsidR="000B0F64" w:rsidRDefault="000B0F64" w:rsidP="0094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6361" w14:textId="1F348A84" w:rsidR="0074082B" w:rsidRDefault="00255359" w:rsidP="00255359">
    <w:pPr>
      <w:pStyle w:val="Sidehoved"/>
      <w:jc w:val="right"/>
    </w:pPr>
    <w:r w:rsidRPr="00705009">
      <w:rPr>
        <w:noProof/>
      </w:rPr>
      <w:drawing>
        <wp:inline distT="0" distB="0" distL="0" distR="0" wp14:anchorId="3DB2B076" wp14:editId="0B2875CA">
          <wp:extent cx="1066531" cy="571500"/>
          <wp:effectExtent l="0" t="0" r="635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930" cy="62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E5"/>
    <w:multiLevelType w:val="hybridMultilevel"/>
    <w:tmpl w:val="83D03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D3C"/>
    <w:multiLevelType w:val="hybridMultilevel"/>
    <w:tmpl w:val="26944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02B5"/>
    <w:multiLevelType w:val="hybridMultilevel"/>
    <w:tmpl w:val="F5626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58AD"/>
    <w:multiLevelType w:val="hybridMultilevel"/>
    <w:tmpl w:val="4280B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6CF1"/>
    <w:multiLevelType w:val="multilevel"/>
    <w:tmpl w:val="4C0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B6096"/>
    <w:multiLevelType w:val="hybridMultilevel"/>
    <w:tmpl w:val="45AEB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31CD7"/>
    <w:multiLevelType w:val="hybridMultilevel"/>
    <w:tmpl w:val="4970C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29D1"/>
    <w:multiLevelType w:val="hybridMultilevel"/>
    <w:tmpl w:val="DE3664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9298F"/>
    <w:multiLevelType w:val="hybridMultilevel"/>
    <w:tmpl w:val="1C487806"/>
    <w:lvl w:ilvl="0" w:tplc="DE028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4E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E4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03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E2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49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08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0F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5CF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E76F20"/>
    <w:multiLevelType w:val="hybridMultilevel"/>
    <w:tmpl w:val="E0025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75A2"/>
    <w:multiLevelType w:val="multilevel"/>
    <w:tmpl w:val="477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A12E5"/>
    <w:multiLevelType w:val="hybridMultilevel"/>
    <w:tmpl w:val="6BA2982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924C98"/>
    <w:multiLevelType w:val="hybridMultilevel"/>
    <w:tmpl w:val="4386B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E0599"/>
    <w:multiLevelType w:val="hybridMultilevel"/>
    <w:tmpl w:val="BF686F7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A54BBD"/>
    <w:multiLevelType w:val="hybridMultilevel"/>
    <w:tmpl w:val="87C07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E3190"/>
    <w:multiLevelType w:val="multilevel"/>
    <w:tmpl w:val="586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4174E"/>
    <w:multiLevelType w:val="hybridMultilevel"/>
    <w:tmpl w:val="682A8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86FEC"/>
    <w:multiLevelType w:val="hybridMultilevel"/>
    <w:tmpl w:val="250A4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C2AFD"/>
    <w:multiLevelType w:val="hybridMultilevel"/>
    <w:tmpl w:val="D9A4F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D144E"/>
    <w:multiLevelType w:val="hybridMultilevel"/>
    <w:tmpl w:val="60504B4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FC161D"/>
    <w:multiLevelType w:val="hybridMultilevel"/>
    <w:tmpl w:val="02BC3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A6E9F"/>
    <w:multiLevelType w:val="multilevel"/>
    <w:tmpl w:val="3538E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005A0"/>
    <w:multiLevelType w:val="hybridMultilevel"/>
    <w:tmpl w:val="F552D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C1E33"/>
    <w:multiLevelType w:val="hybridMultilevel"/>
    <w:tmpl w:val="693480A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AD1A74"/>
    <w:multiLevelType w:val="hybridMultilevel"/>
    <w:tmpl w:val="22D25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406AA"/>
    <w:multiLevelType w:val="multilevel"/>
    <w:tmpl w:val="AA2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942349"/>
    <w:multiLevelType w:val="hybridMultilevel"/>
    <w:tmpl w:val="9A8C95E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11"/>
  </w:num>
  <w:num w:numId="5">
    <w:abstractNumId w:val="5"/>
  </w:num>
  <w:num w:numId="6">
    <w:abstractNumId w:val="22"/>
  </w:num>
  <w:num w:numId="7">
    <w:abstractNumId w:val="9"/>
  </w:num>
  <w:num w:numId="8">
    <w:abstractNumId w:val="10"/>
  </w:num>
  <w:num w:numId="9">
    <w:abstractNumId w:val="25"/>
  </w:num>
  <w:num w:numId="10">
    <w:abstractNumId w:val="4"/>
  </w:num>
  <w:num w:numId="11">
    <w:abstractNumId w:val="21"/>
  </w:num>
  <w:num w:numId="12">
    <w:abstractNumId w:val="15"/>
  </w:num>
  <w:num w:numId="13">
    <w:abstractNumId w:val="23"/>
  </w:num>
  <w:num w:numId="14">
    <w:abstractNumId w:val="7"/>
  </w:num>
  <w:num w:numId="15">
    <w:abstractNumId w:val="0"/>
  </w:num>
  <w:num w:numId="16">
    <w:abstractNumId w:val="16"/>
  </w:num>
  <w:num w:numId="17">
    <w:abstractNumId w:val="2"/>
  </w:num>
  <w:num w:numId="18">
    <w:abstractNumId w:val="3"/>
  </w:num>
  <w:num w:numId="19">
    <w:abstractNumId w:val="6"/>
  </w:num>
  <w:num w:numId="20">
    <w:abstractNumId w:val="17"/>
  </w:num>
  <w:num w:numId="21">
    <w:abstractNumId w:val="1"/>
  </w:num>
  <w:num w:numId="22">
    <w:abstractNumId w:val="12"/>
  </w:num>
  <w:num w:numId="23">
    <w:abstractNumId w:val="20"/>
  </w:num>
  <w:num w:numId="24">
    <w:abstractNumId w:val="14"/>
  </w:num>
  <w:num w:numId="25">
    <w:abstractNumId w:val="24"/>
  </w:num>
  <w:num w:numId="26">
    <w:abstractNumId w:val="8"/>
  </w:num>
  <w:num w:numId="27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B8"/>
    <w:rsid w:val="0000300C"/>
    <w:rsid w:val="00003A60"/>
    <w:rsid w:val="000041BE"/>
    <w:rsid w:val="000050BB"/>
    <w:rsid w:val="00005FAA"/>
    <w:rsid w:val="0001715F"/>
    <w:rsid w:val="000303A6"/>
    <w:rsid w:val="000311F1"/>
    <w:rsid w:val="00031DA6"/>
    <w:rsid w:val="00043769"/>
    <w:rsid w:val="00047A12"/>
    <w:rsid w:val="00051E99"/>
    <w:rsid w:val="00062E0D"/>
    <w:rsid w:val="00066773"/>
    <w:rsid w:val="00071E55"/>
    <w:rsid w:val="00086C87"/>
    <w:rsid w:val="000B0F64"/>
    <w:rsid w:val="000B323E"/>
    <w:rsid w:val="000C0A4A"/>
    <w:rsid w:val="000C4605"/>
    <w:rsid w:val="000D7D58"/>
    <w:rsid w:val="000F5485"/>
    <w:rsid w:val="00134C09"/>
    <w:rsid w:val="00135196"/>
    <w:rsid w:val="00147CBD"/>
    <w:rsid w:val="00151592"/>
    <w:rsid w:val="00153C96"/>
    <w:rsid w:val="0016161D"/>
    <w:rsid w:val="00176442"/>
    <w:rsid w:val="001810A1"/>
    <w:rsid w:val="001975E0"/>
    <w:rsid w:val="001B26EB"/>
    <w:rsid w:val="001B510E"/>
    <w:rsid w:val="001C5397"/>
    <w:rsid w:val="001C5BA4"/>
    <w:rsid w:val="001C6DBF"/>
    <w:rsid w:val="001D12D1"/>
    <w:rsid w:val="001D77A4"/>
    <w:rsid w:val="001E19CD"/>
    <w:rsid w:val="001F1FB8"/>
    <w:rsid w:val="001F5A64"/>
    <w:rsid w:val="001F6E06"/>
    <w:rsid w:val="00200F60"/>
    <w:rsid w:val="00204E7E"/>
    <w:rsid w:val="002062F6"/>
    <w:rsid w:val="002125B6"/>
    <w:rsid w:val="002131A6"/>
    <w:rsid w:val="00217B21"/>
    <w:rsid w:val="00224691"/>
    <w:rsid w:val="00224E51"/>
    <w:rsid w:val="00233556"/>
    <w:rsid w:val="00234976"/>
    <w:rsid w:val="002449B0"/>
    <w:rsid w:val="00255359"/>
    <w:rsid w:val="00256FA7"/>
    <w:rsid w:val="00264D13"/>
    <w:rsid w:val="002713EA"/>
    <w:rsid w:val="00276317"/>
    <w:rsid w:val="00287AD2"/>
    <w:rsid w:val="0029397C"/>
    <w:rsid w:val="00293B61"/>
    <w:rsid w:val="002B1476"/>
    <w:rsid w:val="002B563A"/>
    <w:rsid w:val="002C1F11"/>
    <w:rsid w:val="002C7170"/>
    <w:rsid w:val="002D40FC"/>
    <w:rsid w:val="002E4276"/>
    <w:rsid w:val="002E4FB9"/>
    <w:rsid w:val="002F3815"/>
    <w:rsid w:val="002F795B"/>
    <w:rsid w:val="0031512A"/>
    <w:rsid w:val="0031765E"/>
    <w:rsid w:val="003232D5"/>
    <w:rsid w:val="00323C63"/>
    <w:rsid w:val="00325052"/>
    <w:rsid w:val="00326351"/>
    <w:rsid w:val="003317C6"/>
    <w:rsid w:val="00332E7C"/>
    <w:rsid w:val="00336C17"/>
    <w:rsid w:val="00343562"/>
    <w:rsid w:val="00344C20"/>
    <w:rsid w:val="00353313"/>
    <w:rsid w:val="00356B54"/>
    <w:rsid w:val="0035779B"/>
    <w:rsid w:val="00364DF6"/>
    <w:rsid w:val="00385285"/>
    <w:rsid w:val="00393F3D"/>
    <w:rsid w:val="00397A8C"/>
    <w:rsid w:val="003A297A"/>
    <w:rsid w:val="003A7AC6"/>
    <w:rsid w:val="003E20C7"/>
    <w:rsid w:val="003E22A9"/>
    <w:rsid w:val="003E3A1E"/>
    <w:rsid w:val="003E7C93"/>
    <w:rsid w:val="003F7658"/>
    <w:rsid w:val="00401528"/>
    <w:rsid w:val="00401B6C"/>
    <w:rsid w:val="00411697"/>
    <w:rsid w:val="00414A62"/>
    <w:rsid w:val="00414E31"/>
    <w:rsid w:val="00416045"/>
    <w:rsid w:val="00437B48"/>
    <w:rsid w:val="0044335E"/>
    <w:rsid w:val="0044633A"/>
    <w:rsid w:val="004607B2"/>
    <w:rsid w:val="00475A22"/>
    <w:rsid w:val="00475B2C"/>
    <w:rsid w:val="004866A4"/>
    <w:rsid w:val="004867D8"/>
    <w:rsid w:val="004B2141"/>
    <w:rsid w:val="004B481B"/>
    <w:rsid w:val="004C0410"/>
    <w:rsid w:val="004D516D"/>
    <w:rsid w:val="00514379"/>
    <w:rsid w:val="00516509"/>
    <w:rsid w:val="0052051D"/>
    <w:rsid w:val="0052495C"/>
    <w:rsid w:val="005310D3"/>
    <w:rsid w:val="00532019"/>
    <w:rsid w:val="00535EF2"/>
    <w:rsid w:val="00552646"/>
    <w:rsid w:val="005568D2"/>
    <w:rsid w:val="00564363"/>
    <w:rsid w:val="005649E5"/>
    <w:rsid w:val="00577FD5"/>
    <w:rsid w:val="0059692F"/>
    <w:rsid w:val="00597450"/>
    <w:rsid w:val="005A4F3A"/>
    <w:rsid w:val="005B27CF"/>
    <w:rsid w:val="005B5EC8"/>
    <w:rsid w:val="005B6C04"/>
    <w:rsid w:val="005C1CB5"/>
    <w:rsid w:val="005D5D6C"/>
    <w:rsid w:val="005F26A5"/>
    <w:rsid w:val="005F3B0A"/>
    <w:rsid w:val="006054A3"/>
    <w:rsid w:val="00605E09"/>
    <w:rsid w:val="006066FE"/>
    <w:rsid w:val="00614833"/>
    <w:rsid w:val="00614FEF"/>
    <w:rsid w:val="0063031C"/>
    <w:rsid w:val="006323CD"/>
    <w:rsid w:val="00634767"/>
    <w:rsid w:val="00634A9D"/>
    <w:rsid w:val="00634FFC"/>
    <w:rsid w:val="0064142A"/>
    <w:rsid w:val="00643703"/>
    <w:rsid w:val="0065416C"/>
    <w:rsid w:val="00681639"/>
    <w:rsid w:val="00696F43"/>
    <w:rsid w:val="006A6944"/>
    <w:rsid w:val="006B68F0"/>
    <w:rsid w:val="006D1108"/>
    <w:rsid w:val="006D5779"/>
    <w:rsid w:val="006E3271"/>
    <w:rsid w:val="006E7161"/>
    <w:rsid w:val="006F1DF0"/>
    <w:rsid w:val="006F3AA8"/>
    <w:rsid w:val="00700B99"/>
    <w:rsid w:val="00702CFD"/>
    <w:rsid w:val="00707A7A"/>
    <w:rsid w:val="007137B5"/>
    <w:rsid w:val="0071786A"/>
    <w:rsid w:val="0072615C"/>
    <w:rsid w:val="00726A5B"/>
    <w:rsid w:val="00726AE6"/>
    <w:rsid w:val="0073425B"/>
    <w:rsid w:val="0074082B"/>
    <w:rsid w:val="0074550C"/>
    <w:rsid w:val="00762CCD"/>
    <w:rsid w:val="007630DA"/>
    <w:rsid w:val="00763524"/>
    <w:rsid w:val="0076439E"/>
    <w:rsid w:val="00772AF5"/>
    <w:rsid w:val="007855C8"/>
    <w:rsid w:val="00786D13"/>
    <w:rsid w:val="00787B93"/>
    <w:rsid w:val="00793DAF"/>
    <w:rsid w:val="007A339F"/>
    <w:rsid w:val="007A6088"/>
    <w:rsid w:val="007B0A11"/>
    <w:rsid w:val="007B0D96"/>
    <w:rsid w:val="007C1330"/>
    <w:rsid w:val="007C2B06"/>
    <w:rsid w:val="007C5471"/>
    <w:rsid w:val="007C56AD"/>
    <w:rsid w:val="007D2969"/>
    <w:rsid w:val="007D3896"/>
    <w:rsid w:val="007F1D44"/>
    <w:rsid w:val="007F2D14"/>
    <w:rsid w:val="007F3483"/>
    <w:rsid w:val="007F4E40"/>
    <w:rsid w:val="00810A57"/>
    <w:rsid w:val="00815ED6"/>
    <w:rsid w:val="00837CFB"/>
    <w:rsid w:val="00845E7F"/>
    <w:rsid w:val="00853A54"/>
    <w:rsid w:val="00855690"/>
    <w:rsid w:val="00856BF4"/>
    <w:rsid w:val="00857401"/>
    <w:rsid w:val="008618AA"/>
    <w:rsid w:val="0086243C"/>
    <w:rsid w:val="0086426C"/>
    <w:rsid w:val="00864BF9"/>
    <w:rsid w:val="008756D7"/>
    <w:rsid w:val="008764B9"/>
    <w:rsid w:val="00880388"/>
    <w:rsid w:val="00880D1F"/>
    <w:rsid w:val="00882B76"/>
    <w:rsid w:val="008A08DD"/>
    <w:rsid w:val="008A60E9"/>
    <w:rsid w:val="008C0B9C"/>
    <w:rsid w:val="008C3CFA"/>
    <w:rsid w:val="008D36F1"/>
    <w:rsid w:val="008F1384"/>
    <w:rsid w:val="008F772B"/>
    <w:rsid w:val="00913469"/>
    <w:rsid w:val="00921B14"/>
    <w:rsid w:val="00926434"/>
    <w:rsid w:val="00932F9E"/>
    <w:rsid w:val="009407D0"/>
    <w:rsid w:val="00940B32"/>
    <w:rsid w:val="009441D9"/>
    <w:rsid w:val="00952FA4"/>
    <w:rsid w:val="00954EE5"/>
    <w:rsid w:val="00970D15"/>
    <w:rsid w:val="0097798A"/>
    <w:rsid w:val="00980445"/>
    <w:rsid w:val="009A7DD8"/>
    <w:rsid w:val="009C071A"/>
    <w:rsid w:val="009C55CE"/>
    <w:rsid w:val="009C7837"/>
    <w:rsid w:val="009D17C0"/>
    <w:rsid w:val="009D6AF2"/>
    <w:rsid w:val="009E68A8"/>
    <w:rsid w:val="00A01057"/>
    <w:rsid w:val="00A03387"/>
    <w:rsid w:val="00A07714"/>
    <w:rsid w:val="00A1563C"/>
    <w:rsid w:val="00A170E8"/>
    <w:rsid w:val="00A26B75"/>
    <w:rsid w:val="00A32F8F"/>
    <w:rsid w:val="00A42C88"/>
    <w:rsid w:val="00A43776"/>
    <w:rsid w:val="00A5030E"/>
    <w:rsid w:val="00A51E84"/>
    <w:rsid w:val="00A5381D"/>
    <w:rsid w:val="00A73762"/>
    <w:rsid w:val="00A744F4"/>
    <w:rsid w:val="00A771D0"/>
    <w:rsid w:val="00A87045"/>
    <w:rsid w:val="00A97A24"/>
    <w:rsid w:val="00AA7DDF"/>
    <w:rsid w:val="00AB1A34"/>
    <w:rsid w:val="00AB2219"/>
    <w:rsid w:val="00AC7B86"/>
    <w:rsid w:val="00AD1A84"/>
    <w:rsid w:val="00AD7559"/>
    <w:rsid w:val="00AE37B6"/>
    <w:rsid w:val="00AE505A"/>
    <w:rsid w:val="00AF43C1"/>
    <w:rsid w:val="00B25E6F"/>
    <w:rsid w:val="00B3194E"/>
    <w:rsid w:val="00B37A1B"/>
    <w:rsid w:val="00B4580C"/>
    <w:rsid w:val="00B51C1D"/>
    <w:rsid w:val="00B57D40"/>
    <w:rsid w:val="00B74645"/>
    <w:rsid w:val="00B76C5C"/>
    <w:rsid w:val="00B7761F"/>
    <w:rsid w:val="00B81DB9"/>
    <w:rsid w:val="00B86F02"/>
    <w:rsid w:val="00B959B9"/>
    <w:rsid w:val="00BA431E"/>
    <w:rsid w:val="00BA6A74"/>
    <w:rsid w:val="00BB1576"/>
    <w:rsid w:val="00BB6D75"/>
    <w:rsid w:val="00BC130E"/>
    <w:rsid w:val="00C065EA"/>
    <w:rsid w:val="00C138AC"/>
    <w:rsid w:val="00C13BE9"/>
    <w:rsid w:val="00C20AA1"/>
    <w:rsid w:val="00C20D49"/>
    <w:rsid w:val="00C25C42"/>
    <w:rsid w:val="00C30401"/>
    <w:rsid w:val="00C367C7"/>
    <w:rsid w:val="00C47F78"/>
    <w:rsid w:val="00C52B6F"/>
    <w:rsid w:val="00C54105"/>
    <w:rsid w:val="00C55DDA"/>
    <w:rsid w:val="00C61400"/>
    <w:rsid w:val="00C64D4B"/>
    <w:rsid w:val="00C66774"/>
    <w:rsid w:val="00C71103"/>
    <w:rsid w:val="00C75882"/>
    <w:rsid w:val="00C82AA4"/>
    <w:rsid w:val="00C933CD"/>
    <w:rsid w:val="00C938C0"/>
    <w:rsid w:val="00C945E0"/>
    <w:rsid w:val="00C945F2"/>
    <w:rsid w:val="00C97C47"/>
    <w:rsid w:val="00CA4C38"/>
    <w:rsid w:val="00CA6CDF"/>
    <w:rsid w:val="00CA749C"/>
    <w:rsid w:val="00CB41A5"/>
    <w:rsid w:val="00CD0B84"/>
    <w:rsid w:val="00CE1113"/>
    <w:rsid w:val="00CF07DD"/>
    <w:rsid w:val="00CF3123"/>
    <w:rsid w:val="00CF7AF7"/>
    <w:rsid w:val="00D03800"/>
    <w:rsid w:val="00D05B7A"/>
    <w:rsid w:val="00D206C0"/>
    <w:rsid w:val="00D33D5E"/>
    <w:rsid w:val="00D3535A"/>
    <w:rsid w:val="00D4072A"/>
    <w:rsid w:val="00D42DD4"/>
    <w:rsid w:val="00D42F11"/>
    <w:rsid w:val="00D43840"/>
    <w:rsid w:val="00D4453D"/>
    <w:rsid w:val="00D461B8"/>
    <w:rsid w:val="00D46F98"/>
    <w:rsid w:val="00D54211"/>
    <w:rsid w:val="00D60B3E"/>
    <w:rsid w:val="00D63087"/>
    <w:rsid w:val="00D83798"/>
    <w:rsid w:val="00D92998"/>
    <w:rsid w:val="00D931F9"/>
    <w:rsid w:val="00D94240"/>
    <w:rsid w:val="00D944FD"/>
    <w:rsid w:val="00DB1E5C"/>
    <w:rsid w:val="00DB3FBC"/>
    <w:rsid w:val="00DB755A"/>
    <w:rsid w:val="00DB7598"/>
    <w:rsid w:val="00DC00E3"/>
    <w:rsid w:val="00DC6947"/>
    <w:rsid w:val="00DD74B2"/>
    <w:rsid w:val="00DE20AC"/>
    <w:rsid w:val="00DE2E00"/>
    <w:rsid w:val="00DE7D38"/>
    <w:rsid w:val="00DF0872"/>
    <w:rsid w:val="00DF52CA"/>
    <w:rsid w:val="00E27922"/>
    <w:rsid w:val="00E30C5A"/>
    <w:rsid w:val="00E30F38"/>
    <w:rsid w:val="00E41D18"/>
    <w:rsid w:val="00E603D1"/>
    <w:rsid w:val="00E726B5"/>
    <w:rsid w:val="00E73BD3"/>
    <w:rsid w:val="00E7664B"/>
    <w:rsid w:val="00E8627C"/>
    <w:rsid w:val="00E9216E"/>
    <w:rsid w:val="00EA0F84"/>
    <w:rsid w:val="00EA1158"/>
    <w:rsid w:val="00EA732B"/>
    <w:rsid w:val="00EB451D"/>
    <w:rsid w:val="00EC3420"/>
    <w:rsid w:val="00ED61B4"/>
    <w:rsid w:val="00EE6D7A"/>
    <w:rsid w:val="00EF20EC"/>
    <w:rsid w:val="00F13497"/>
    <w:rsid w:val="00F32C8E"/>
    <w:rsid w:val="00F44F2A"/>
    <w:rsid w:val="00F53010"/>
    <w:rsid w:val="00F53931"/>
    <w:rsid w:val="00F561B7"/>
    <w:rsid w:val="00F5707A"/>
    <w:rsid w:val="00F664C7"/>
    <w:rsid w:val="00F70071"/>
    <w:rsid w:val="00F7546D"/>
    <w:rsid w:val="00F75ADF"/>
    <w:rsid w:val="00F84C15"/>
    <w:rsid w:val="00FE04AE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FC9C3"/>
  <w15:chartTrackingRefBased/>
  <w15:docId w15:val="{DC443B19-F209-43D1-9610-D54E5DE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082B"/>
    <w:rPr>
      <w:sz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4082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082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082B"/>
    <w:rPr>
      <w:rFonts w:asciiTheme="majorHAnsi" w:eastAsiaTheme="majorEastAsia" w:hAnsiTheme="majorHAnsi" w:cstheme="majorBidi"/>
      <w:b/>
      <w:sz w:val="32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082B"/>
    <w:rPr>
      <w:rFonts w:asciiTheme="majorHAnsi" w:eastAsiaTheme="majorEastAsia" w:hAnsiTheme="majorHAnsi" w:cstheme="majorBidi"/>
      <w:b/>
      <w:color w:val="404040" w:themeColor="text1" w:themeTint="BF"/>
      <w:sz w:val="24"/>
      <w:szCs w:val="24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iPriority w:val="99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autoRedefine/>
    <w:uiPriority w:val="1"/>
    <w:qFormat/>
    <w:rsid w:val="006D5779"/>
    <w:pPr>
      <w:spacing w:after="0" w:line="240" w:lineRule="auto"/>
    </w:pPr>
    <w:rPr>
      <w:sz w:val="18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D5779"/>
    <w:rPr>
      <w:sz w:val="18"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461B8"/>
    <w:pPr>
      <w:spacing w:before="240" w:line="259" w:lineRule="auto"/>
      <w:outlineLvl w:val="9"/>
    </w:pPr>
    <w:rPr>
      <w:color w:val="830F0E" w:themeColor="accent1" w:themeShade="BF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61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461B8"/>
    <w:pPr>
      <w:spacing w:after="100"/>
      <w:ind w:left="17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461B8"/>
    <w:pPr>
      <w:spacing w:after="100"/>
      <w:ind w:left="3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561B7"/>
    <w:rPr>
      <w:sz w:val="16"/>
      <w:szCs w:val="16"/>
    </w:rPr>
  </w:style>
  <w:style w:type="paragraph" w:styleId="Kommentartekst">
    <w:name w:val="annotation text"/>
    <w:basedOn w:val="Normal"/>
    <w:link w:val="KommentartekstTegn"/>
    <w:unhideWhenUsed/>
    <w:rsid w:val="00F561B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F561B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561B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561B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61B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61B7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B32"/>
  </w:style>
  <w:style w:type="paragraph" w:styleId="Sidefod">
    <w:name w:val="footer"/>
    <w:basedOn w:val="Normal"/>
    <w:link w:val="Sidefo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B32"/>
  </w:style>
  <w:style w:type="paragraph" w:customStyle="1" w:styleId="En-ttedelettre">
    <w:name w:val="En-tête de lettre"/>
    <w:basedOn w:val="Normal"/>
    <w:rsid w:val="00E726B5"/>
    <w:pPr>
      <w:spacing w:after="0" w:line="288" w:lineRule="auto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table" w:styleId="Tabel-Gitter">
    <w:name w:val="Table Grid"/>
    <w:basedOn w:val="Tabel-Normal"/>
    <w:uiPriority w:val="39"/>
    <w:rsid w:val="000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ofyntekst">
    <w:name w:val="Geofyn tekst"/>
    <w:basedOn w:val="Normal"/>
    <w:link w:val="GeofyntekstTegn"/>
    <w:qFormat/>
    <w:rsid w:val="00D92998"/>
    <w:pPr>
      <w:spacing w:after="40" w:line="240" w:lineRule="auto"/>
    </w:pPr>
  </w:style>
  <w:style w:type="character" w:customStyle="1" w:styleId="GeofyntekstTegn">
    <w:name w:val="Geofyn tekst Tegn"/>
    <w:basedOn w:val="Standardskrifttypeiafsnit"/>
    <w:link w:val="Geofyntekst"/>
    <w:rsid w:val="00D92998"/>
    <w:rPr>
      <w:sz w:val="20"/>
      <w:lang w:val="da-DK"/>
    </w:rPr>
  </w:style>
  <w:style w:type="character" w:styleId="Ulstomtale">
    <w:name w:val="Unresolved Mention"/>
    <w:basedOn w:val="Standardskrifttypeiafsnit"/>
    <w:uiPriority w:val="99"/>
    <w:semiHidden/>
    <w:unhideWhenUsed/>
    <w:rsid w:val="003232D5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4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41D18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markjmu3l38iv">
    <w:name w:val="markjmu3l38iv"/>
    <w:basedOn w:val="Standardskrifttypeiafsnit"/>
    <w:rsid w:val="00E41D18"/>
  </w:style>
  <w:style w:type="paragraph" w:styleId="NormalWeb">
    <w:name w:val="Normal (Web)"/>
    <w:basedOn w:val="Normal"/>
    <w:uiPriority w:val="99"/>
    <w:unhideWhenUsed/>
    <w:rsid w:val="00AD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036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319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144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904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788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855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538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17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je\AppData\Roaming\Microsoft\Skabeloner\Ion-design%20(tomt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CEB96E-F723-41EA-A5C4-8D2ECE61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Ion-design (tomt).dotx</Template>
  <TotalTime>1545</TotalTime>
  <Pages>1</Pages>
  <Words>43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Jesper Gaardboe Jensen</dc:creator>
  <cp:keywords/>
  <cp:lastModifiedBy>Jesper Gaardboe Jensen</cp:lastModifiedBy>
  <cp:revision>69</cp:revision>
  <cp:lastPrinted>2015-11-06T11:56:00Z</cp:lastPrinted>
  <dcterms:created xsi:type="dcterms:W3CDTF">2015-07-23T07:50:00Z</dcterms:created>
  <dcterms:modified xsi:type="dcterms:W3CDTF">2020-02-29T09:29:00Z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